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93322A" w:rsidRDefault="007A1DDC">
      <w:pPr>
        <w:pStyle w:val="Heading1"/>
        <w:rPr>
          <w:lang w:val="en-SG" w:eastAsia="zh-CN"/>
        </w:rPr>
      </w:pPr>
      <w:r>
        <w:t xml:space="preserve"> </w:t>
      </w:r>
      <w:r w:rsidR="0093322A">
        <w:t xml:space="preserve">Binary Search Tree </w:t>
      </w:r>
      <w:r w:rsidR="0093322A">
        <w:rPr>
          <w:rFonts w:hint="eastAsia"/>
          <w:lang w:eastAsia="zh-CN"/>
        </w:rPr>
        <w:t>（二叉搜索树）</w:t>
      </w:r>
    </w:p>
    <w:p w:rsidR="008918F2" w:rsidRDefault="0093322A" w:rsidP="0093322A">
      <w:pPr>
        <w:pStyle w:val="ListBullet"/>
      </w:pPr>
      <w:r>
        <w:t>How does it look like?</w:t>
      </w:r>
    </w:p>
    <w:p w:rsidR="0093322A" w:rsidRDefault="0093322A" w:rsidP="0093322A">
      <w:pPr>
        <w:pStyle w:val="ListBullet"/>
        <w:numPr>
          <w:ilvl w:val="0"/>
          <w:numId w:val="0"/>
        </w:numPr>
        <w:ind w:left="1080"/>
      </w:pPr>
      <w:r>
        <w:rPr>
          <w:noProof/>
          <w:lang w:val="en-SG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82492</wp:posOffset>
            </wp:positionV>
            <wp:extent cx="2538095" cy="2115185"/>
            <wp:effectExtent l="0" t="0" r="0" b="0"/>
            <wp:wrapThrough wrapText="bothSides">
              <wp:wrapPolygon edited="0">
                <wp:start x="10052" y="0"/>
                <wp:lineTo x="9241" y="973"/>
                <wp:lineTo x="8755" y="2140"/>
                <wp:lineTo x="8755" y="3307"/>
                <wp:lineTo x="4864" y="4863"/>
                <wp:lineTo x="3405" y="5642"/>
                <wp:lineTo x="3405" y="9532"/>
                <wp:lineTo x="0" y="12256"/>
                <wp:lineTo x="0" y="14785"/>
                <wp:lineTo x="2432" y="15757"/>
                <wp:lineTo x="7295" y="15757"/>
                <wp:lineTo x="5674" y="17119"/>
                <wp:lineTo x="4215" y="18481"/>
                <wp:lineTo x="4215" y="19648"/>
                <wp:lineTo x="5026" y="21204"/>
                <wp:lineTo x="5350" y="21399"/>
                <wp:lineTo x="16699" y="21399"/>
                <wp:lineTo x="17185" y="21204"/>
                <wp:lineTo x="17995" y="19648"/>
                <wp:lineTo x="17833" y="18870"/>
                <wp:lineTo x="18644" y="15757"/>
                <wp:lineTo x="19941" y="15757"/>
                <wp:lineTo x="21400" y="14201"/>
                <wp:lineTo x="21400" y="12450"/>
                <wp:lineTo x="20589" y="11478"/>
                <wp:lineTo x="18158" y="9532"/>
                <wp:lineTo x="18158" y="5836"/>
                <wp:lineTo x="16212" y="4669"/>
                <wp:lineTo x="12645" y="3307"/>
                <wp:lineTo x="12808" y="2529"/>
                <wp:lineTo x="11997" y="778"/>
                <wp:lineTo x="11349" y="0"/>
                <wp:lineTo x="1005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Binary_search_tre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22A" w:rsidRDefault="0093322A" w:rsidP="0093322A">
      <w:pPr>
        <w:pStyle w:val="ListBullet"/>
        <w:numPr>
          <w:ilvl w:val="0"/>
          <w:numId w:val="0"/>
        </w:numPr>
        <w:ind w:left="432" w:hanging="432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0"/>
        </w:numPr>
        <w:ind w:left="720"/>
      </w:pPr>
    </w:p>
    <w:p w:rsidR="0093322A" w:rsidRDefault="0093322A" w:rsidP="0093322A">
      <w:pPr>
        <w:pStyle w:val="ListBullet"/>
        <w:numPr>
          <w:ilvl w:val="0"/>
          <w:numId w:val="6"/>
        </w:numPr>
      </w:pPr>
      <w:r>
        <w:t>Top level is known as the Parent Node and each node will have 2 children (a left and a right).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The left-child &lt; parent node while the right-child &gt; parent node.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Hence the sequence: Left-Child &lt; Parent Node &lt; Right-Child</w:t>
      </w:r>
    </w:p>
    <w:p w:rsidR="0093322A" w:rsidRDefault="0093322A" w:rsidP="0093322A">
      <w:pPr>
        <w:pStyle w:val="ListBullet"/>
        <w:numPr>
          <w:ilvl w:val="0"/>
          <w:numId w:val="6"/>
        </w:numPr>
      </w:pPr>
      <w:r>
        <w:t>A few functions that will be required</w:t>
      </w:r>
      <w:r w:rsidR="00113E05">
        <w:t xml:space="preserve"> by A-Level Computing Practical: (refer to pg. 3 for the different cases)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 xml:space="preserve">Insert 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Search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Delete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Update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Find Min. and Max.</w:t>
      </w:r>
    </w:p>
    <w:p w:rsidR="007A1DDC" w:rsidRDefault="007A1DDC" w:rsidP="007A1DDC">
      <w:pPr>
        <w:pStyle w:val="ListBullet"/>
        <w:numPr>
          <w:ilvl w:val="2"/>
          <w:numId w:val="6"/>
        </w:numPr>
      </w:pPr>
      <w:r>
        <w:t xml:space="preserve">Minimum: Keep searching left branch until you reach the end. </w:t>
      </w:r>
      <w:r>
        <w:t xml:space="preserve">(ie. The </w:t>
      </w:r>
      <w:r>
        <w:t>last left</w:t>
      </w:r>
      <w:r>
        <w:t xml:space="preserve"> child at the last level)</w:t>
      </w:r>
    </w:p>
    <w:p w:rsidR="007A1DDC" w:rsidRDefault="007A1DDC" w:rsidP="007A1DDC">
      <w:pPr>
        <w:pStyle w:val="ListBullet"/>
        <w:numPr>
          <w:ilvl w:val="2"/>
          <w:numId w:val="6"/>
        </w:numPr>
      </w:pPr>
      <w:r>
        <w:lastRenderedPageBreak/>
        <w:t>Maximum: Keep searching right branch until you reach the end. (ie. The last right child at the last level)</w:t>
      </w:r>
    </w:p>
    <w:p w:rsidR="0093322A" w:rsidRDefault="0093322A" w:rsidP="0093322A">
      <w:pPr>
        <w:pStyle w:val="ListBullet"/>
        <w:numPr>
          <w:ilvl w:val="1"/>
          <w:numId w:val="6"/>
        </w:numPr>
      </w:pPr>
      <w:r>
        <w:t>Printing</w:t>
      </w:r>
      <w:r w:rsidR="007A1DDC">
        <w:t xml:space="preserve"> </w:t>
      </w:r>
    </w:p>
    <w:p w:rsidR="0093322A" w:rsidRDefault="0093322A" w:rsidP="0093322A">
      <w:pPr>
        <w:pStyle w:val="ListBullet"/>
        <w:numPr>
          <w:ilvl w:val="2"/>
          <w:numId w:val="6"/>
        </w:numPr>
      </w:pPr>
      <w:r>
        <w:t>In order</w:t>
      </w:r>
      <w:r w:rsidR="007A1DDC">
        <w:t xml:space="preserve"> (Traversal)</w:t>
      </w:r>
    </w:p>
    <w:p w:rsidR="00113E05" w:rsidRDefault="00113E05" w:rsidP="00113E05">
      <w:pPr>
        <w:pStyle w:val="ListBullet"/>
        <w:numPr>
          <w:ilvl w:val="3"/>
          <w:numId w:val="6"/>
        </w:numPr>
      </w:pPr>
      <w:r>
        <w:t>In ascending order</w:t>
      </w:r>
    </w:p>
    <w:p w:rsidR="007A1DDC" w:rsidRDefault="007A1DDC" w:rsidP="007A1DDC">
      <w:pPr>
        <w:pStyle w:val="ListBullet"/>
        <w:numPr>
          <w:ilvl w:val="3"/>
          <w:numId w:val="6"/>
        </w:numPr>
      </w:pPr>
      <w:r>
        <w:t xml:space="preserve">Left Child → Root </w:t>
      </w:r>
      <w:r>
        <w:t>→</w:t>
      </w:r>
      <w:r>
        <w:t xml:space="preserve"> Right Child</w:t>
      </w:r>
      <w:r w:rsidR="00113E05">
        <w:t xml:space="preserve"> </w:t>
      </w:r>
    </w:p>
    <w:p w:rsidR="0093322A" w:rsidRDefault="0093322A" w:rsidP="0093322A">
      <w:pPr>
        <w:pStyle w:val="ListBullet"/>
        <w:numPr>
          <w:ilvl w:val="2"/>
          <w:numId w:val="6"/>
        </w:numPr>
      </w:pPr>
      <w:r>
        <w:t>Post order</w:t>
      </w:r>
      <w:r w:rsidR="007A1DDC">
        <w:t xml:space="preserve"> (Traversal)</w:t>
      </w:r>
    </w:p>
    <w:p w:rsidR="007A1DDC" w:rsidRDefault="007A1DDC" w:rsidP="007A1DDC">
      <w:pPr>
        <w:pStyle w:val="ListBullet"/>
        <w:numPr>
          <w:ilvl w:val="3"/>
          <w:numId w:val="6"/>
        </w:numPr>
      </w:pPr>
      <w:r>
        <w:t xml:space="preserve">Left Child </w:t>
      </w:r>
      <w:r>
        <w:t>→</w:t>
      </w:r>
      <w:r>
        <w:t xml:space="preserve"> Right Child </w:t>
      </w:r>
      <w:r>
        <w:t>→</w:t>
      </w:r>
      <w:r>
        <w:t xml:space="preserve"> Root</w:t>
      </w:r>
    </w:p>
    <w:p w:rsidR="0093322A" w:rsidRDefault="0093322A" w:rsidP="0093322A">
      <w:pPr>
        <w:pStyle w:val="ListBullet"/>
        <w:numPr>
          <w:ilvl w:val="2"/>
          <w:numId w:val="6"/>
        </w:numPr>
      </w:pPr>
      <w:r>
        <w:t>Pre order</w:t>
      </w:r>
      <w:r w:rsidR="007A1DDC">
        <w:t xml:space="preserve"> (Traversal)</w:t>
      </w:r>
    </w:p>
    <w:p w:rsidR="00113E05" w:rsidRDefault="007A1DDC" w:rsidP="00113E05">
      <w:pPr>
        <w:pStyle w:val="ListBullet"/>
        <w:numPr>
          <w:ilvl w:val="3"/>
          <w:numId w:val="6"/>
        </w:numPr>
      </w:pPr>
      <w:r>
        <w:t xml:space="preserve">Root </w:t>
      </w:r>
      <w:r>
        <w:t>→</w:t>
      </w:r>
      <w:r>
        <w:t xml:space="preserve"> Left Child </w:t>
      </w:r>
      <w:r>
        <w:t>→</w:t>
      </w:r>
      <w:r>
        <w:t xml:space="preserve"> Right Child</w:t>
      </w:r>
    </w:p>
    <w:p w:rsidR="00113E05" w:rsidRDefault="00113E05" w:rsidP="00113E05">
      <w:pPr>
        <w:pStyle w:val="ListBullet"/>
        <w:numPr>
          <w:ilvl w:val="0"/>
          <w:numId w:val="0"/>
        </w:numPr>
        <w:ind w:left="720"/>
      </w:pPr>
    </w:p>
    <w:p w:rsidR="00113E05" w:rsidRDefault="00113E05" w:rsidP="00113E05">
      <w:pPr>
        <w:pStyle w:val="ListBullet"/>
        <w:numPr>
          <w:ilvl w:val="0"/>
          <w:numId w:val="6"/>
        </w:numPr>
      </w:pPr>
      <w:r>
        <w:t>Normally comes out as Practical Qns 3 or 4.</w:t>
      </w:r>
    </w:p>
    <w:p w:rsidR="00113E05" w:rsidRDefault="00113E05" w:rsidP="00113E05">
      <w:pPr>
        <w:pStyle w:val="ListBullet"/>
        <w:numPr>
          <w:ilvl w:val="0"/>
          <w:numId w:val="6"/>
        </w:numPr>
      </w:pPr>
      <w:r>
        <w:t>Refer to Python IDLE for BST python codes.</w:t>
      </w:r>
    </w:p>
    <w:p w:rsidR="00113E05" w:rsidRDefault="00113E05" w:rsidP="00113E05">
      <w:pPr>
        <w:pStyle w:val="ListBullet"/>
        <w:numPr>
          <w:ilvl w:val="0"/>
          <w:numId w:val="0"/>
        </w:numPr>
        <w:ind w:left="432" w:hanging="432"/>
      </w:pPr>
    </w:p>
    <w:p w:rsidR="00113E05" w:rsidRDefault="00113E05" w:rsidP="00113E05">
      <w:pPr>
        <w:pStyle w:val="ListBullet"/>
        <w:numPr>
          <w:ilvl w:val="0"/>
          <w:numId w:val="0"/>
        </w:numPr>
        <w:ind w:left="432" w:hanging="432"/>
      </w:pPr>
      <w:r>
        <w:t xml:space="preserve"> </w:t>
      </w:r>
    </w:p>
    <w:p w:rsidR="00113E05" w:rsidRDefault="00113E05" w:rsidP="00113E05">
      <w:pPr>
        <w:pStyle w:val="ListBullet"/>
        <w:numPr>
          <w:ilvl w:val="0"/>
          <w:numId w:val="0"/>
        </w:numPr>
        <w:ind w:left="720"/>
      </w:pPr>
    </w:p>
    <w:p w:rsidR="008918F2" w:rsidRDefault="008918F2" w:rsidP="00F22C48">
      <w:pPr>
        <w:pStyle w:val="Heading2"/>
      </w:pPr>
    </w:p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/>
    <w:p w:rsidR="00113E05" w:rsidRDefault="00113E05" w:rsidP="00113E05">
      <w:pPr>
        <w:pStyle w:val="Heading1"/>
      </w:pPr>
      <w:r>
        <w:t>Methods Explanation of the Different Cases (BST)</w:t>
      </w:r>
    </w:p>
    <w:p w:rsidR="00113E05" w:rsidRDefault="00113E05" w:rsidP="00113E05"/>
    <w:p w:rsidR="00113E05" w:rsidRDefault="00113E05" w:rsidP="00113E05">
      <w:pPr>
        <w:pStyle w:val="ListParagraph"/>
        <w:numPr>
          <w:ilvl w:val="0"/>
          <w:numId w:val="7"/>
        </w:numPr>
      </w:pPr>
      <w:r>
        <w:t>Insert</w:t>
      </w:r>
      <w:r w:rsidR="00D438C0">
        <w:t xml:space="preserve"> (self, Input_Data)</w:t>
      </w:r>
      <w:bookmarkStart w:id="0" w:name="_GoBack"/>
      <w:bookmarkEnd w:id="0"/>
    </w:p>
    <w:p w:rsidR="00113E05" w:rsidRDefault="00113E05" w:rsidP="00113E05">
      <w:pPr>
        <w:pStyle w:val="ListParagraph"/>
        <w:numPr>
          <w:ilvl w:val="1"/>
          <w:numId w:val="7"/>
        </w:numPr>
      </w:pPr>
      <w:r>
        <w:t>Insert is the most basic operation in BST, after creating your constructor this will normally be your first function to include.</w:t>
      </w:r>
    </w:p>
    <w:p w:rsidR="00113E05" w:rsidRDefault="00113E05" w:rsidP="00113E05">
      <w:pPr>
        <w:pStyle w:val="ListParagraph"/>
        <w:numPr>
          <w:ilvl w:val="2"/>
          <w:numId w:val="7"/>
        </w:numPr>
      </w:pPr>
      <w:r>
        <w:t>2 main cases:</w:t>
      </w:r>
    </w:p>
    <w:p w:rsidR="00113E05" w:rsidRDefault="00D438C0" w:rsidP="00113E05">
      <w:pPr>
        <w:pStyle w:val="ListParagraph"/>
        <w:numPr>
          <w:ilvl w:val="3"/>
          <w:numId w:val="7"/>
        </w:numPr>
      </w:pPr>
      <w:r>
        <w:t>Input data &lt; Current data (Parent Node)</w:t>
      </w:r>
    </w:p>
    <w:p w:rsidR="00D438C0" w:rsidRDefault="00D438C0" w:rsidP="00D438C0">
      <w:pPr>
        <w:pStyle w:val="ListParagraph"/>
        <w:numPr>
          <w:ilvl w:val="4"/>
          <w:numId w:val="7"/>
        </w:numPr>
      </w:pPr>
      <w:r>
        <w:t>Goes left</w:t>
      </w:r>
    </w:p>
    <w:p w:rsidR="00D438C0" w:rsidRDefault="00D438C0" w:rsidP="00D438C0">
      <w:pPr>
        <w:pStyle w:val="ListParagraph"/>
        <w:numPr>
          <w:ilvl w:val="4"/>
          <w:numId w:val="7"/>
        </w:numPr>
      </w:pPr>
      <w:r>
        <w:t>2 subcases</w:t>
      </w:r>
    </w:p>
    <w:p w:rsidR="00D438C0" w:rsidRDefault="00D438C0" w:rsidP="00D438C0">
      <w:pPr>
        <w:pStyle w:val="ListParagraph"/>
        <w:numPr>
          <w:ilvl w:val="5"/>
          <w:numId w:val="7"/>
        </w:numPr>
      </w:pPr>
      <w:r>
        <w:t xml:space="preserve">When current left child is none </w:t>
      </w:r>
      <w:r>
        <w:sym w:font="Wingdings" w:char="F0E8"/>
      </w:r>
      <w:r>
        <w:t xml:space="preserve"> set left child to Input data</w:t>
      </w:r>
    </w:p>
    <w:p w:rsidR="00D438C0" w:rsidRDefault="00D438C0" w:rsidP="00D438C0">
      <w:pPr>
        <w:pStyle w:val="ListParagraph"/>
        <w:numPr>
          <w:ilvl w:val="5"/>
          <w:numId w:val="7"/>
        </w:numPr>
      </w:pPr>
      <w:r>
        <w:t>Else, recursively run the input function in the left child</w:t>
      </w:r>
    </w:p>
    <w:p w:rsidR="00D438C0" w:rsidRDefault="00D438C0" w:rsidP="00113E05">
      <w:pPr>
        <w:pStyle w:val="ListParagraph"/>
        <w:numPr>
          <w:ilvl w:val="3"/>
          <w:numId w:val="7"/>
        </w:numPr>
      </w:pPr>
      <w:r>
        <w:t>Input data &gt; Current data (Parent Node)</w:t>
      </w:r>
    </w:p>
    <w:p w:rsidR="00D438C0" w:rsidRDefault="00D438C0" w:rsidP="00D438C0">
      <w:pPr>
        <w:pStyle w:val="ListParagraph"/>
        <w:numPr>
          <w:ilvl w:val="4"/>
          <w:numId w:val="7"/>
        </w:numPr>
      </w:pPr>
      <w:r>
        <w:t>Goes right</w:t>
      </w:r>
    </w:p>
    <w:p w:rsidR="00D438C0" w:rsidRDefault="00D438C0" w:rsidP="00D438C0">
      <w:pPr>
        <w:pStyle w:val="ListParagraph"/>
        <w:numPr>
          <w:ilvl w:val="4"/>
          <w:numId w:val="7"/>
        </w:numPr>
      </w:pPr>
      <w:r>
        <w:t>Same as above, change left to right.</w:t>
      </w:r>
    </w:p>
    <w:p w:rsidR="00D438C0" w:rsidRDefault="00D438C0" w:rsidP="00D438C0">
      <w:pPr>
        <w:pStyle w:val="ListParagraph"/>
      </w:pPr>
    </w:p>
    <w:p w:rsidR="00D438C0" w:rsidRPr="00113E05" w:rsidRDefault="00D438C0" w:rsidP="00D438C0">
      <w:pPr>
        <w:pStyle w:val="ListParagraph"/>
        <w:numPr>
          <w:ilvl w:val="0"/>
          <w:numId w:val="7"/>
        </w:numPr>
      </w:pPr>
    </w:p>
    <w:sectPr w:rsidR="00D438C0" w:rsidRPr="00113E0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35" w:rsidRDefault="00C25535">
      <w:r>
        <w:separator/>
      </w:r>
    </w:p>
    <w:p w:rsidR="00C25535" w:rsidRDefault="00C25535"/>
  </w:endnote>
  <w:endnote w:type="continuationSeparator" w:id="0">
    <w:p w:rsidR="00C25535" w:rsidRDefault="00C25535">
      <w:r>
        <w:continuationSeparator/>
      </w:r>
    </w:p>
    <w:p w:rsidR="00C25535" w:rsidRDefault="00C25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8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35" w:rsidRDefault="00C25535">
      <w:r>
        <w:separator/>
      </w:r>
    </w:p>
    <w:p w:rsidR="00C25535" w:rsidRDefault="00C25535"/>
  </w:footnote>
  <w:footnote w:type="continuationSeparator" w:id="0">
    <w:p w:rsidR="00C25535" w:rsidRDefault="00C25535">
      <w:r>
        <w:continuationSeparator/>
      </w:r>
    </w:p>
    <w:p w:rsidR="00C25535" w:rsidRDefault="00C2553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E58DF"/>
    <w:multiLevelType w:val="hybridMultilevel"/>
    <w:tmpl w:val="1F8C8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17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27B"/>
    <w:multiLevelType w:val="hybridMultilevel"/>
    <w:tmpl w:val="D368E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2A"/>
    <w:rsid w:val="0004068E"/>
    <w:rsid w:val="00113E05"/>
    <w:rsid w:val="001F0CCA"/>
    <w:rsid w:val="00384C4B"/>
    <w:rsid w:val="00425F0D"/>
    <w:rsid w:val="00467017"/>
    <w:rsid w:val="00713E5A"/>
    <w:rsid w:val="007A1DDC"/>
    <w:rsid w:val="008918F2"/>
    <w:rsid w:val="0093322A"/>
    <w:rsid w:val="00A00F75"/>
    <w:rsid w:val="00B41922"/>
    <w:rsid w:val="00BD7B96"/>
    <w:rsid w:val="00C25535"/>
    <w:rsid w:val="00D438C0"/>
    <w:rsid w:val="00E34FED"/>
    <w:rsid w:val="00E428BD"/>
    <w:rsid w:val="00E93456"/>
    <w:rsid w:val="00F22C48"/>
    <w:rsid w:val="00F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C343D-ECE6-4052-A3D9-A486D72B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11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168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Binary Search Tree （二叉搜索树）</vt:lpstr>
      <vt:lpstr>    </vt:lpstr>
      <vt:lpstr>Methods Explanation of the Different Cases (BST)</vt:lpstr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Jing Yuan Teo</cp:lastModifiedBy>
  <cp:revision>3</cp:revision>
  <dcterms:created xsi:type="dcterms:W3CDTF">2019-07-30T12:54:00Z</dcterms:created>
  <dcterms:modified xsi:type="dcterms:W3CDTF">2019-07-31T08:39:00Z</dcterms:modified>
</cp:coreProperties>
</file>